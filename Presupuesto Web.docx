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49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de host principal"/>
      </w:tblPr>
      <w:tblGrid>
        <w:gridCol w:w="3899"/>
        <w:gridCol w:w="6937"/>
      </w:tblGrid>
      <w:tr w:rsidR="00125AB1" w:rsidRPr="006658C4" w14:paraId="27054EFD" w14:textId="77777777" w:rsidTr="00C64D7D">
        <w:trPr>
          <w:trHeight w:val="12946"/>
          <w:tblHeader/>
        </w:trPr>
        <w:tc>
          <w:tcPr>
            <w:tcW w:w="3899" w:type="dxa"/>
            <w:tcMar>
              <w:top w:w="504" w:type="dxa"/>
              <w:right w:w="720" w:type="dxa"/>
            </w:tcMar>
          </w:tcPr>
          <w:p w14:paraId="2ADFEDC9" w14:textId="04FFBA21" w:rsidR="00125AB1" w:rsidRPr="006658C4" w:rsidRDefault="00CD3346" w:rsidP="00E96C92">
            <w:pPr>
              <w:pStyle w:val="Iniciales"/>
              <w:rPr>
                <w:noProof/>
              </w:rPr>
            </w:pPr>
            <w:sdt>
              <w:sdtPr>
                <w:rPr>
                  <w:noProof/>
                </w:rPr>
                <w:alias w:val="Iniciales:"/>
                <w:tag w:val="Iniciales:"/>
                <w:id w:val="477349409"/>
                <w:placeholder>
                  <w:docPart w:val="777F7FAB039B44EB95FD02E86F498795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EndPr/>
              <w:sdtContent>
                <w:r w:rsidR="009B5325">
                  <w:rPr>
                    <w:noProof/>
                  </w:rPr>
                  <w:t>CH</w:t>
                </w:r>
              </w:sdtContent>
            </w:sdt>
          </w:p>
          <w:p w14:paraId="71758A70" w14:textId="173D2836" w:rsidR="00125AB1" w:rsidRPr="00D40274" w:rsidRDefault="001D4F04" w:rsidP="00094E3F">
            <w:pPr>
              <w:pStyle w:val="Ttulo3"/>
              <w:rPr>
                <w:noProof/>
                <w:sz w:val="36"/>
                <w:szCs w:val="36"/>
              </w:rPr>
            </w:pPr>
            <w:r w:rsidRPr="00D40274">
              <w:rPr>
                <w:noProof/>
                <w:sz w:val="36"/>
                <w:szCs w:val="36"/>
              </w:rPr>
              <w:t>información</w:t>
            </w:r>
          </w:p>
          <w:p w14:paraId="7BA37D60" w14:textId="1091987A" w:rsidR="004F2908" w:rsidRPr="006658C4" w:rsidRDefault="00B308D3" w:rsidP="00125AB1">
            <w:pPr>
              <w:rPr>
                <w:noProof/>
              </w:rPr>
            </w:pPr>
            <w:r>
              <w:rPr>
                <w:noProof/>
              </w:rPr>
              <w:t>Dirección:</w:t>
            </w:r>
            <w:r w:rsidR="00D40274">
              <w:rPr>
                <w:noProof/>
              </w:rPr>
              <w:t xml:space="preserve"> </w:t>
            </w:r>
            <w:r w:rsidR="004F2908">
              <w:t>La Pampa</w:t>
            </w:r>
          </w:p>
          <w:p w14:paraId="104F1683" w14:textId="3C933CCA" w:rsidR="004F2908" w:rsidRPr="006658C4" w:rsidRDefault="001D4F04" w:rsidP="00125AB1">
            <w:pPr>
              <w:rPr>
                <w:noProof/>
              </w:rPr>
            </w:pPr>
            <w:r>
              <w:rPr>
                <w:noProof/>
              </w:rPr>
              <w:t xml:space="preserve">Mail: </w:t>
            </w:r>
            <w:hyperlink r:id="rId8" w:history="1">
              <w:r w:rsidR="004F2908" w:rsidRPr="001E6082">
                <w:rPr>
                  <w:rStyle w:val="Hipervnculo"/>
                  <w:noProof/>
                </w:rPr>
                <w:t>tincho.mayer@gmail.com</w:t>
              </w:r>
            </w:hyperlink>
          </w:p>
          <w:p w14:paraId="66933570" w14:textId="7835B961" w:rsidR="004F2908" w:rsidRDefault="001D4F04" w:rsidP="00125AB1">
            <w:pPr>
              <w:rPr>
                <w:noProof/>
              </w:rPr>
            </w:pPr>
            <w:r>
              <w:rPr>
                <w:noProof/>
              </w:rPr>
              <w:t xml:space="preserve">Teléfono: </w:t>
            </w:r>
            <w:r w:rsidR="00D40274">
              <w:rPr>
                <w:noProof/>
              </w:rPr>
              <w:t>(</w:t>
            </w:r>
            <w:r>
              <w:rPr>
                <w:noProof/>
              </w:rPr>
              <w:t>549</w:t>
            </w:r>
            <w:r w:rsidR="00D40274">
              <w:rPr>
                <w:noProof/>
              </w:rPr>
              <w:t>)</w:t>
            </w:r>
            <w:r>
              <w:rPr>
                <w:noProof/>
              </w:rPr>
              <w:t xml:space="preserve"> 2954 62-7114</w:t>
            </w:r>
          </w:p>
          <w:p w14:paraId="14503DEB" w14:textId="77777777" w:rsidR="00B308D3" w:rsidRDefault="00B308D3" w:rsidP="00125AB1">
            <w:pPr>
              <w:rPr>
                <w:noProof/>
              </w:rPr>
            </w:pPr>
            <w:r>
              <w:rPr>
                <w:noProof/>
              </w:rPr>
              <w:t>Fecha: 24/08/22</w:t>
            </w:r>
          </w:p>
          <w:p w14:paraId="2ED9CCD2" w14:textId="763A575B" w:rsidR="00CD3346" w:rsidRPr="006658C4" w:rsidRDefault="00CD3346" w:rsidP="00125AB1">
            <w:pPr>
              <w:rPr>
                <w:noProof/>
              </w:rPr>
            </w:pPr>
            <w:r>
              <w:rPr>
                <w:noProof/>
              </w:rPr>
              <w:t>Valido Hasta: 15/09/22</w:t>
            </w:r>
          </w:p>
        </w:tc>
        <w:tc>
          <w:tcPr>
            <w:tcW w:w="6937" w:type="dxa"/>
            <w:tcMar>
              <w:top w:w="504" w:type="dxa"/>
              <w:left w:w="0" w:type="dxa"/>
            </w:tcMar>
          </w:tcPr>
          <w:tbl>
            <w:tblPr>
              <w:tblStyle w:val="Tablaconcuadrcula"/>
              <w:tblW w:w="6938" w:type="dxa"/>
              <w:tblInd w:w="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Diseño de tabla de título"/>
            </w:tblPr>
            <w:tblGrid>
              <w:gridCol w:w="6938"/>
            </w:tblGrid>
            <w:tr w:rsidR="00125AB1" w:rsidRPr="006658C4" w14:paraId="1D6E1897" w14:textId="77777777" w:rsidTr="00C64D7D">
              <w:trPr>
                <w:trHeight w:hRule="exact" w:val="1696"/>
                <w:tblHeader/>
              </w:trPr>
              <w:tc>
                <w:tcPr>
                  <w:tcW w:w="6938" w:type="dxa"/>
                  <w:vAlign w:val="center"/>
                </w:tcPr>
                <w:p w14:paraId="749362A9" w14:textId="5B8ED745" w:rsidR="00125AB1" w:rsidRPr="00D40274" w:rsidRDefault="00CD3346" w:rsidP="00E96C92">
                  <w:pPr>
                    <w:pStyle w:val="Ttulo1"/>
                    <w:outlineLvl w:val="0"/>
                    <w:rPr>
                      <w:noProof/>
                    </w:rPr>
                  </w:pPr>
                  <w:sdt>
                    <w:sdtPr>
                      <w:rPr>
                        <w:noProof/>
                      </w:rPr>
                      <w:alias w:val="Escriba su nombre:"/>
                      <w:tag w:val="Escriba su nombre:"/>
                      <w:id w:val="-1312861891"/>
                      <w:placeholder>
                        <w:docPart w:val="9D5712006C3C48308881AB36FCBA7641"/>
                      </w:placeholder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256F1F">
                        <w:rPr>
                          <w:noProof/>
                        </w:rPr>
                        <w:t>presupueso desarrollo web</w:t>
                      </w:r>
                    </w:sdtContent>
                  </w:sdt>
                </w:p>
                <w:p w14:paraId="553CED72" w14:textId="327CB221" w:rsidR="00125AB1" w:rsidRPr="00D40274" w:rsidRDefault="00FD77EF" w:rsidP="00C56A6F">
                  <w:pPr>
                    <w:pStyle w:val="Ttulo2"/>
                    <w:outlineLvl w:val="1"/>
                    <w:rPr>
                      <w:noProof/>
                      <w:sz w:val="24"/>
                      <w:szCs w:val="24"/>
                    </w:rPr>
                  </w:pPr>
                  <w:r w:rsidRPr="00D40274">
                    <w:rPr>
                      <w:noProof/>
                      <w:sz w:val="24"/>
                      <w:szCs w:val="24"/>
                    </w:rPr>
                    <w:t>DESARRO</w:t>
                  </w:r>
                  <w:r w:rsidR="001D4F04" w:rsidRPr="00D40274">
                    <w:rPr>
                      <w:noProof/>
                      <w:sz w:val="24"/>
                      <w:szCs w:val="24"/>
                    </w:rPr>
                    <w:t>L</w:t>
                  </w:r>
                  <w:r w:rsidRPr="00D40274">
                    <w:rPr>
                      <w:noProof/>
                      <w:sz w:val="24"/>
                      <w:szCs w:val="24"/>
                    </w:rPr>
                    <w:t>LADOR WEB:</w:t>
                  </w:r>
                  <w:r w:rsidR="001D4F04" w:rsidRPr="00D40274">
                    <w:rPr>
                      <w:noProof/>
                      <w:sz w:val="24"/>
                      <w:szCs w:val="24"/>
                    </w:rPr>
                    <w:t xml:space="preserve"> Martín mayer</w:t>
                  </w:r>
                </w:p>
              </w:tc>
            </w:tr>
          </w:tbl>
          <w:p w14:paraId="08557914" w14:textId="63F8389F" w:rsidR="00125AB1" w:rsidRDefault="004F2908" w:rsidP="00094E3F">
            <w:pPr>
              <w:pStyle w:val="Ttulo3"/>
              <w:rPr>
                <w:noProof/>
              </w:rPr>
            </w:pPr>
            <w:r>
              <w:rPr>
                <w:noProof/>
              </w:rPr>
              <w:t>P.   DESCRIPCIÓN                                         cant.</w:t>
            </w:r>
          </w:p>
          <w:p w14:paraId="59AD0D9A" w14:textId="5EEFA582" w:rsidR="00D40274" w:rsidRDefault="00D40274" w:rsidP="00094E3F"/>
          <w:p w14:paraId="60E634B1" w14:textId="33C29D85" w:rsidR="00094E3F" w:rsidRDefault="004F2908" w:rsidP="00094E3F">
            <w:r>
              <w:t>1.</w:t>
            </w:r>
            <w:r w:rsidR="00D40274">
              <w:t xml:space="preserve">    </w:t>
            </w:r>
            <w:r>
              <w:t>D</w:t>
            </w:r>
            <w:r w:rsidR="00094E3F">
              <w:t>iseño Web</w:t>
            </w:r>
            <w:r>
              <w:t xml:space="preserve">                                                                             </w:t>
            </w:r>
            <w:r w:rsidR="00D40274">
              <w:t xml:space="preserve">     </w:t>
            </w:r>
            <w:r>
              <w:t xml:space="preserve">  1</w:t>
            </w:r>
          </w:p>
          <w:p w14:paraId="6FF17BC9" w14:textId="58DBAE62" w:rsidR="004F2908" w:rsidRDefault="004F2908" w:rsidP="00094E3F"/>
          <w:p w14:paraId="2F6F932B" w14:textId="08C50016" w:rsidR="00D40274" w:rsidRDefault="004F2908" w:rsidP="00094E3F">
            <w:r>
              <w:t>02.</w:t>
            </w:r>
            <w:r w:rsidR="00D40274">
              <w:t xml:space="preserve">    </w:t>
            </w:r>
            <w:r>
              <w:t>Estructura</w:t>
            </w:r>
            <w:r w:rsidR="00094E3F">
              <w:t xml:space="preserve"> de la </w:t>
            </w:r>
            <w:r w:rsidR="00D40274">
              <w:t xml:space="preserve">Página                                                              </w:t>
            </w:r>
            <w:r>
              <w:t>1</w:t>
            </w:r>
          </w:p>
          <w:p w14:paraId="368E91A7" w14:textId="47BDB3E2" w:rsidR="00D40274" w:rsidRDefault="00D40274" w:rsidP="00094E3F"/>
          <w:p w14:paraId="55379F56" w14:textId="650A0F62" w:rsidR="004F2908" w:rsidRDefault="004F2908" w:rsidP="00094E3F">
            <w:r>
              <w:t>03.</w:t>
            </w:r>
            <w:r w:rsidR="00D40274">
              <w:t xml:space="preserve">    </w:t>
            </w:r>
            <w:r>
              <w:t xml:space="preserve">Sitio 100% responsive                                                             </w:t>
            </w:r>
            <w:r w:rsidR="00D40274">
              <w:t xml:space="preserve">  </w:t>
            </w:r>
            <w:r>
              <w:t>1</w:t>
            </w:r>
          </w:p>
          <w:p w14:paraId="75F113D1" w14:textId="6F29E39E" w:rsidR="004F2908" w:rsidRDefault="004F2908" w:rsidP="00094E3F"/>
          <w:p w14:paraId="50E2D5F2" w14:textId="6BDDDD7B" w:rsidR="004F2908" w:rsidRDefault="004F2908" w:rsidP="00094E3F">
            <w:r>
              <w:t>04.</w:t>
            </w:r>
            <w:r w:rsidR="00D40274">
              <w:t xml:space="preserve">    </w:t>
            </w:r>
            <w:r w:rsidR="00E35D47">
              <w:t xml:space="preserve">Servicio de hosting                                                                  </w:t>
            </w:r>
            <w:r w:rsidR="00D40274">
              <w:t xml:space="preserve">  </w:t>
            </w:r>
            <w:r w:rsidR="00E35D47">
              <w:t xml:space="preserve">1                                                                                            </w:t>
            </w:r>
          </w:p>
          <w:p w14:paraId="442C078C" w14:textId="634A5382" w:rsidR="004F2908" w:rsidRDefault="004F2908" w:rsidP="00094E3F"/>
          <w:p w14:paraId="70A57AFB" w14:textId="46B82914" w:rsidR="00E35D47" w:rsidRDefault="004F2908" w:rsidP="00094E3F">
            <w:r>
              <w:t>05.</w:t>
            </w:r>
            <w:r w:rsidR="00D40274">
              <w:t xml:space="preserve">    </w:t>
            </w:r>
            <w:r>
              <w:t xml:space="preserve">SEO </w:t>
            </w:r>
            <w:r w:rsidR="001E32F1">
              <w:t xml:space="preserve">estándar                                                                            </w:t>
            </w:r>
            <w:r w:rsidR="00D40274">
              <w:t xml:space="preserve">   1 </w:t>
            </w:r>
          </w:p>
          <w:p w14:paraId="3227EFA6" w14:textId="728F2D5B" w:rsidR="004F2908" w:rsidRDefault="004F2908" w:rsidP="00094E3F"/>
          <w:p w14:paraId="3AFD867B" w14:textId="45AEF3D3" w:rsidR="004F2908" w:rsidRPr="00094E3F" w:rsidRDefault="004F2908" w:rsidP="00094E3F">
            <w:r>
              <w:t>06</w:t>
            </w:r>
            <w:r w:rsidR="00D40274">
              <w:t xml:space="preserve">.    </w:t>
            </w:r>
            <w:r w:rsidR="00E35D47">
              <w:t xml:space="preserve">Subida al servidor                                                                    </w:t>
            </w:r>
            <w:r w:rsidR="00D40274">
              <w:t xml:space="preserve">  </w:t>
            </w:r>
            <w:r w:rsidR="00E35D47">
              <w:t>1</w:t>
            </w:r>
          </w:p>
          <w:p w14:paraId="52129935" w14:textId="7AA04B0C" w:rsidR="00125AB1" w:rsidRPr="006658C4" w:rsidRDefault="00125AB1" w:rsidP="00125AB1">
            <w:pPr>
              <w:pStyle w:val="Saludo"/>
              <w:rPr>
                <w:noProof/>
              </w:rPr>
            </w:pPr>
          </w:p>
          <w:p w14:paraId="5E034638" w14:textId="4178F5B0" w:rsidR="00125AB1" w:rsidRPr="006658C4" w:rsidRDefault="00125AB1" w:rsidP="004F2908">
            <w:pPr>
              <w:rPr>
                <w:noProof/>
              </w:rPr>
            </w:pPr>
          </w:p>
          <w:p w14:paraId="1047A157" w14:textId="1883711D" w:rsidR="004D7F4E" w:rsidRPr="00EF7109" w:rsidRDefault="00C64D7D" w:rsidP="00AF3B56">
            <w:pPr>
              <w:pStyle w:val="Cierre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1" locked="0" layoutInCell="1" allowOverlap="1" wp14:anchorId="6B33FA12" wp14:editId="29CAED93">
                      <wp:simplePos x="0" y="0"/>
                      <wp:positionH relativeFrom="column">
                        <wp:posOffset>-2477856</wp:posOffset>
                      </wp:positionH>
                      <wp:positionV relativeFrom="paragraph">
                        <wp:posOffset>1910715</wp:posOffset>
                      </wp:positionV>
                      <wp:extent cx="6318250" cy="913902"/>
                      <wp:effectExtent l="0" t="0" r="25400" b="19685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18250" cy="91390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D21C1C" w14:textId="41CFAEDB" w:rsidR="00CD3346" w:rsidRDefault="00CD3346">
                                  <w:pPr>
                                    <w:rPr>
                                      <w:rStyle w:val="markedcontent"/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Style w:val="markedcontent"/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Términos y Condiciones</w:t>
                                  </w:r>
                                </w:p>
                                <w:p w14:paraId="6E3BB111" w14:textId="4EFC6596" w:rsidR="00C64D7D" w:rsidRPr="00C64D7D" w:rsidRDefault="00C64D7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64D7D">
                                    <w:rPr>
                                      <w:rStyle w:val="markedcontent"/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* El pago se </w:t>
                                  </w:r>
                                  <w:r>
                                    <w:rPr>
                                      <w:rStyle w:val="markedcontent"/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realizará</w:t>
                                  </w:r>
                                  <w:r w:rsidRPr="00C64D7D">
                                    <w:rPr>
                                      <w:rStyle w:val="markedcontent"/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50% al iniciar el proyecto y 50% al finalizar.</w:t>
                                  </w:r>
                                  <w:r w:rsidRPr="00C64D7D">
                                    <w:rPr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Pr="00C64D7D">
                                    <w:rPr>
                                      <w:rStyle w:val="markedcontent"/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* Una vez aprobado el presupuesto se redactará un breve contrato que tendrá que ser</w:t>
                                  </w:r>
                                  <w:r w:rsidRPr="00C64D7D">
                                    <w:rPr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Pr="00C64D7D">
                                    <w:rPr>
                                      <w:rStyle w:val="markedcontent"/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firmado por cliente y </w:t>
                                  </w:r>
                                  <w:r w:rsidR="00CD3346" w:rsidRPr="00C64D7D">
                                    <w:rPr>
                                      <w:rStyle w:val="markedcontent"/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proveedor</w:t>
                                  </w:r>
                                  <w:r w:rsidRPr="00C64D7D">
                                    <w:rPr>
                                      <w:rStyle w:val="markedcontent"/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con los servicios y clausulas detallados.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33FA1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-195.1pt;margin-top:150.45pt;width:497.5pt;height:71.95pt;z-index:-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">
                      <v:textbox>
                        <w:txbxContent>
                          <w:p w14:paraId="43D21C1C" w14:textId="41CFAEDB" w:rsidR="00CD3346" w:rsidRDefault="00CD3346">
                            <w:pPr>
                              <w:rPr>
                                <w:rStyle w:val="markedcontent"/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markedcontent"/>
                                <w:rFonts w:ascii="Arial" w:hAnsi="Arial" w:cs="Arial"/>
                                <w:sz w:val="20"/>
                                <w:szCs w:val="20"/>
                              </w:rPr>
                              <w:t>Términos y Condiciones</w:t>
                            </w:r>
                          </w:p>
                          <w:p w14:paraId="6E3BB111" w14:textId="4EFC6596" w:rsidR="00C64D7D" w:rsidRPr="00C64D7D" w:rsidRDefault="00C64D7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64D7D">
                              <w:rPr>
                                <w:rStyle w:val="markedcontent"/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* El pago se </w:t>
                            </w:r>
                            <w:r>
                              <w:rPr>
                                <w:rStyle w:val="markedcontent"/>
                                <w:rFonts w:ascii="Arial" w:hAnsi="Arial" w:cs="Arial"/>
                                <w:sz w:val="20"/>
                                <w:szCs w:val="20"/>
                              </w:rPr>
                              <w:t>realizará</w:t>
                            </w:r>
                            <w:r w:rsidRPr="00C64D7D">
                              <w:rPr>
                                <w:rStyle w:val="markedcontent"/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50% al iniciar el proyecto y 50% al finalizar.</w:t>
                            </w:r>
                            <w:r w:rsidRPr="00C64D7D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C64D7D">
                              <w:rPr>
                                <w:rStyle w:val="markedcontent"/>
                                <w:rFonts w:ascii="Arial" w:hAnsi="Arial" w:cs="Arial"/>
                                <w:sz w:val="20"/>
                                <w:szCs w:val="20"/>
                              </w:rPr>
                              <w:t>* Una vez aprobado el presupuesto se redactará un breve contrato que tendrá que ser</w:t>
                            </w:r>
                            <w:r w:rsidRPr="00C64D7D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C64D7D">
                              <w:rPr>
                                <w:rStyle w:val="markedcontent"/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firmado por cliente y </w:t>
                            </w:r>
                            <w:r w:rsidR="00CD3346" w:rsidRPr="00C64D7D">
                              <w:rPr>
                                <w:rStyle w:val="markedcontent"/>
                                <w:rFonts w:ascii="Arial" w:hAnsi="Arial" w:cs="Arial"/>
                                <w:sz w:val="20"/>
                                <w:szCs w:val="20"/>
                              </w:rPr>
                              <w:t>proveedor</w:t>
                            </w:r>
                            <w:r w:rsidRPr="00C64D7D">
                              <w:rPr>
                                <w:rStyle w:val="markedcontent"/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con los servicios y clausulas detallados.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E32F1">
              <w:rPr>
                <w:noProof/>
              </w:rPr>
              <w:t xml:space="preserve">                                                                                     </w:t>
            </w:r>
            <w:r w:rsidR="00D40274">
              <w:rPr>
                <w:noProof/>
              </w:rPr>
              <w:t xml:space="preserve"> </w:t>
            </w:r>
            <w:r w:rsidR="001E32F1">
              <w:rPr>
                <w:noProof/>
              </w:rPr>
              <w:t>Total:</w:t>
            </w:r>
            <w:r w:rsidR="00AF3B56">
              <w:rPr>
                <w:noProof/>
              </w:rPr>
              <w:t xml:space="preserve"> 1.899,00€</w:t>
            </w:r>
          </w:p>
        </w:tc>
      </w:tr>
    </w:tbl>
    <w:p w14:paraId="5418BFD6" w14:textId="59093F24" w:rsidR="00086C8F" w:rsidRDefault="00086C8F" w:rsidP="00CD3346">
      <w:pPr>
        <w:rPr>
          <w:noProof/>
        </w:rPr>
      </w:pPr>
    </w:p>
    <w:sectPr w:rsidR="00086C8F" w:rsidSect="005666E8">
      <w:footerReference w:type="default" r:id="rId9"/>
      <w:pgSz w:w="11906" w:h="16838" w:code="9"/>
      <w:pgMar w:top="862" w:right="692" w:bottom="2302" w:left="69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80D2B" w14:textId="77777777" w:rsidR="009B5325" w:rsidRDefault="009B5325" w:rsidP="00713050">
      <w:pPr>
        <w:spacing w:line="240" w:lineRule="auto"/>
      </w:pPr>
      <w:r>
        <w:separator/>
      </w:r>
    </w:p>
  </w:endnote>
  <w:endnote w:type="continuationSeparator" w:id="0">
    <w:p w14:paraId="2D2A432C" w14:textId="77777777" w:rsidR="009B5325" w:rsidRDefault="009B5325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Tabla de diseño de pie de página"/>
    </w:tblPr>
    <w:tblGrid>
      <w:gridCol w:w="2630"/>
      <w:gridCol w:w="2630"/>
      <w:gridCol w:w="2631"/>
      <w:gridCol w:w="2631"/>
    </w:tblGrid>
    <w:tr w:rsidR="00C2098A" w14:paraId="0CC4BDEB" w14:textId="77777777" w:rsidTr="00B60A8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12679A8" w14:textId="7125530F" w:rsidR="00C2098A" w:rsidRDefault="00C2098A" w:rsidP="00684488">
          <w:pPr>
            <w:pStyle w:val="Piedepgina"/>
            <w:rPr>
              <w:noProof/>
            </w:rPr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C16272D" w14:textId="103F09BC" w:rsidR="00C2098A" w:rsidRDefault="00C2098A" w:rsidP="00684488">
          <w:pPr>
            <w:pStyle w:val="Piedepgina"/>
            <w:rPr>
              <w:noProof/>
            </w:rPr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8E9E103" w14:textId="14E3A2B4" w:rsidR="00C2098A" w:rsidRDefault="00C2098A" w:rsidP="00684488">
          <w:pPr>
            <w:pStyle w:val="Piedepgina"/>
            <w:rPr>
              <w:noProof/>
            </w:rPr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F69E6B7" w14:textId="12291A5D" w:rsidR="00C2098A" w:rsidRDefault="00C2098A" w:rsidP="00684488">
          <w:pPr>
            <w:pStyle w:val="Piedepgina"/>
            <w:rPr>
              <w:noProof/>
            </w:rPr>
          </w:pPr>
        </w:p>
      </w:tc>
    </w:tr>
    <w:tr w:rsidR="00684488" w14:paraId="2A596BAD" w14:textId="77777777" w:rsidTr="00284544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72B6A620" w14:textId="0824DDF4" w:rsidR="00684488" w:rsidRPr="00CA3DF1" w:rsidRDefault="00684488" w:rsidP="00811117">
          <w:pPr>
            <w:pStyle w:val="Piedepgina"/>
            <w:rPr>
              <w:noProof/>
            </w:rPr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64101DF2" w14:textId="22465D08" w:rsidR="00684488" w:rsidRPr="00C2098A" w:rsidRDefault="00684488" w:rsidP="00811117">
          <w:pPr>
            <w:pStyle w:val="Piedepgina"/>
            <w:rPr>
              <w:noProof/>
            </w:rPr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5959C4B9" w14:textId="3AF75F44" w:rsidR="00684488" w:rsidRPr="00C2098A" w:rsidRDefault="00684488" w:rsidP="00811117">
          <w:pPr>
            <w:pStyle w:val="Piedepgina"/>
            <w:rPr>
              <w:noProof/>
            </w:rPr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63DCD80E" w14:textId="21C45610" w:rsidR="00684488" w:rsidRPr="00C2098A" w:rsidRDefault="00684488" w:rsidP="00811117">
          <w:pPr>
            <w:pStyle w:val="Piedepgina"/>
            <w:rPr>
              <w:noProof/>
            </w:rPr>
          </w:pPr>
        </w:p>
      </w:tc>
    </w:tr>
  </w:tbl>
  <w:p w14:paraId="4384967A" w14:textId="0A9D4329" w:rsidR="00C2098A" w:rsidRDefault="00C2098A" w:rsidP="00256F1F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D2F64" w14:textId="77777777" w:rsidR="009B5325" w:rsidRDefault="009B5325" w:rsidP="00713050">
      <w:pPr>
        <w:spacing w:line="240" w:lineRule="auto"/>
      </w:pPr>
      <w:r>
        <w:separator/>
      </w:r>
    </w:p>
  </w:footnote>
  <w:footnote w:type="continuationSeparator" w:id="0">
    <w:p w14:paraId="2AE1753A" w14:textId="77777777" w:rsidR="009B5325" w:rsidRDefault="009B5325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C1C449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25A44A6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B46D7E6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834314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3A1C9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7406E9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44D77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98407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36D2A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26860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5048783">
    <w:abstractNumId w:val="9"/>
  </w:num>
  <w:num w:numId="2" w16cid:durableId="1293513914">
    <w:abstractNumId w:val="7"/>
  </w:num>
  <w:num w:numId="3" w16cid:durableId="260451387">
    <w:abstractNumId w:val="6"/>
  </w:num>
  <w:num w:numId="4" w16cid:durableId="988096424">
    <w:abstractNumId w:val="5"/>
  </w:num>
  <w:num w:numId="5" w16cid:durableId="752893226">
    <w:abstractNumId w:val="4"/>
  </w:num>
  <w:num w:numId="6" w16cid:durableId="2036878076">
    <w:abstractNumId w:val="8"/>
  </w:num>
  <w:num w:numId="7" w16cid:durableId="2004235177">
    <w:abstractNumId w:val="3"/>
  </w:num>
  <w:num w:numId="8" w16cid:durableId="1017075638">
    <w:abstractNumId w:val="2"/>
  </w:num>
  <w:num w:numId="9" w16cid:durableId="1690061104">
    <w:abstractNumId w:val="1"/>
  </w:num>
  <w:num w:numId="10" w16cid:durableId="1148739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325"/>
    <w:rsid w:val="00022E2F"/>
    <w:rsid w:val="000353A6"/>
    <w:rsid w:val="0006350A"/>
    <w:rsid w:val="00086C8F"/>
    <w:rsid w:val="00094E3F"/>
    <w:rsid w:val="000B0C2C"/>
    <w:rsid w:val="000E5C48"/>
    <w:rsid w:val="0011675E"/>
    <w:rsid w:val="00125981"/>
    <w:rsid w:val="00125AB1"/>
    <w:rsid w:val="00135EC8"/>
    <w:rsid w:val="00151C62"/>
    <w:rsid w:val="00184BAC"/>
    <w:rsid w:val="00193DDE"/>
    <w:rsid w:val="001B403A"/>
    <w:rsid w:val="001D4F04"/>
    <w:rsid w:val="001E32F1"/>
    <w:rsid w:val="00217980"/>
    <w:rsid w:val="00223B22"/>
    <w:rsid w:val="00236E19"/>
    <w:rsid w:val="00247A2D"/>
    <w:rsid w:val="00256F1F"/>
    <w:rsid w:val="00271662"/>
    <w:rsid w:val="0027404F"/>
    <w:rsid w:val="00284544"/>
    <w:rsid w:val="00287B61"/>
    <w:rsid w:val="00293B83"/>
    <w:rsid w:val="002971F2"/>
    <w:rsid w:val="002B091C"/>
    <w:rsid w:val="002B6072"/>
    <w:rsid w:val="002C2CDD"/>
    <w:rsid w:val="002D45C6"/>
    <w:rsid w:val="00313E86"/>
    <w:rsid w:val="00364079"/>
    <w:rsid w:val="00375460"/>
    <w:rsid w:val="003A05FE"/>
    <w:rsid w:val="004077FB"/>
    <w:rsid w:val="00424DD9"/>
    <w:rsid w:val="00443F85"/>
    <w:rsid w:val="004717C5"/>
    <w:rsid w:val="004A7665"/>
    <w:rsid w:val="004D4DB9"/>
    <w:rsid w:val="004D7F4E"/>
    <w:rsid w:val="004F2908"/>
    <w:rsid w:val="00543DB7"/>
    <w:rsid w:val="0055382B"/>
    <w:rsid w:val="005666E8"/>
    <w:rsid w:val="005A530F"/>
    <w:rsid w:val="005D4417"/>
    <w:rsid w:val="00610578"/>
    <w:rsid w:val="00621FD0"/>
    <w:rsid w:val="00641630"/>
    <w:rsid w:val="006658C4"/>
    <w:rsid w:val="00674A6E"/>
    <w:rsid w:val="00684488"/>
    <w:rsid w:val="006A3CE7"/>
    <w:rsid w:val="006C4C50"/>
    <w:rsid w:val="006E1DC7"/>
    <w:rsid w:val="006E7384"/>
    <w:rsid w:val="00706F7F"/>
    <w:rsid w:val="00713050"/>
    <w:rsid w:val="00746F7F"/>
    <w:rsid w:val="007623E5"/>
    <w:rsid w:val="00796BFE"/>
    <w:rsid w:val="007C16C5"/>
    <w:rsid w:val="007C7C1A"/>
    <w:rsid w:val="00811117"/>
    <w:rsid w:val="00864D4A"/>
    <w:rsid w:val="008A1907"/>
    <w:rsid w:val="008C44E9"/>
    <w:rsid w:val="008E1D0F"/>
    <w:rsid w:val="009A4BA3"/>
    <w:rsid w:val="009B5325"/>
    <w:rsid w:val="009D6855"/>
    <w:rsid w:val="009F75B3"/>
    <w:rsid w:val="00A056FC"/>
    <w:rsid w:val="00A238EE"/>
    <w:rsid w:val="00A3627D"/>
    <w:rsid w:val="00A42540"/>
    <w:rsid w:val="00A961DC"/>
    <w:rsid w:val="00AD22CE"/>
    <w:rsid w:val="00AF3B56"/>
    <w:rsid w:val="00B308D3"/>
    <w:rsid w:val="00B56E1F"/>
    <w:rsid w:val="00B60A88"/>
    <w:rsid w:val="00B66BFE"/>
    <w:rsid w:val="00BF65DF"/>
    <w:rsid w:val="00C018EF"/>
    <w:rsid w:val="00C05502"/>
    <w:rsid w:val="00C2098A"/>
    <w:rsid w:val="00C20CF3"/>
    <w:rsid w:val="00C57D37"/>
    <w:rsid w:val="00C64D7D"/>
    <w:rsid w:val="00C7741E"/>
    <w:rsid w:val="00CA3DF1"/>
    <w:rsid w:val="00CA4581"/>
    <w:rsid w:val="00CA56C1"/>
    <w:rsid w:val="00CD3346"/>
    <w:rsid w:val="00CE18D5"/>
    <w:rsid w:val="00D123DB"/>
    <w:rsid w:val="00D40274"/>
    <w:rsid w:val="00D87154"/>
    <w:rsid w:val="00E024C9"/>
    <w:rsid w:val="00E1231F"/>
    <w:rsid w:val="00E21E0D"/>
    <w:rsid w:val="00E22E87"/>
    <w:rsid w:val="00E35D47"/>
    <w:rsid w:val="00E8007E"/>
    <w:rsid w:val="00E96C92"/>
    <w:rsid w:val="00EF7109"/>
    <w:rsid w:val="00F207C0"/>
    <w:rsid w:val="00F20AE5"/>
    <w:rsid w:val="00F30A68"/>
    <w:rsid w:val="00F328B4"/>
    <w:rsid w:val="00F645C7"/>
    <w:rsid w:val="00F87ECA"/>
    <w:rsid w:val="00F9000F"/>
    <w:rsid w:val="00FA2A6A"/>
    <w:rsid w:val="00FD77EF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3F7100"/>
  <w15:chartTrackingRefBased/>
  <w15:docId w15:val="{0DB6814E-7445-4ECC-BB6D-237BDDB05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/>
    <w:lsdException w:name="Signature" w:semiHidden="1" w:uiPriority="12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/>
    <w:lsdException w:name="Date" w:semiHidden="1" w:uiPriority="1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274"/>
  </w:style>
  <w:style w:type="paragraph" w:styleId="Ttulo1">
    <w:name w:val="heading 1"/>
    <w:basedOn w:val="Normal"/>
    <w:next w:val="Normal"/>
    <w:link w:val="Ttulo1Car"/>
    <w:uiPriority w:val="9"/>
    <w:qFormat/>
    <w:rsid w:val="00D4027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D01818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027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4027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4027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027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027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027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027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027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40274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40274"/>
    <w:rPr>
      <w:rFonts w:asciiTheme="majorHAnsi" w:eastAsiaTheme="majorEastAsia" w:hAnsiTheme="majorHAnsi" w:cstheme="majorBidi"/>
      <w:sz w:val="32"/>
      <w:szCs w:val="32"/>
    </w:rPr>
  </w:style>
  <w:style w:type="table" w:styleId="Tablaconcuadrcula">
    <w:name w:val="Table Grid"/>
    <w:basedOn w:val="Tabla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40274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D40274"/>
    <w:rPr>
      <w:rFonts w:asciiTheme="majorHAnsi" w:eastAsiaTheme="majorEastAsia" w:hAnsiTheme="majorHAnsi" w:cstheme="majorBidi"/>
      <w:color w:val="D01818" w:themeColor="accent1" w:themeShade="BF"/>
      <w:sz w:val="40"/>
      <w:szCs w:val="40"/>
    </w:rPr>
  </w:style>
  <w:style w:type="character" w:styleId="Textodelmarcadordeposicin">
    <w:name w:val="Placeholder Text"/>
    <w:basedOn w:val="Fuentedeprrafopredeter"/>
    <w:uiPriority w:val="99"/>
    <w:semiHidden/>
    <w:rsid w:val="00D123DB"/>
    <w:rPr>
      <w:color w:val="595959" w:themeColor="text1" w:themeTint="A6"/>
    </w:rPr>
  </w:style>
  <w:style w:type="character" w:customStyle="1" w:styleId="Ttulo4Car">
    <w:name w:val="Título 4 Car"/>
    <w:basedOn w:val="Fuentedeprrafopredeter"/>
    <w:link w:val="Ttulo4"/>
    <w:uiPriority w:val="9"/>
    <w:rsid w:val="00D40274"/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151C62"/>
    <w:pPr>
      <w:spacing w:line="240" w:lineRule="auto"/>
    </w:pPr>
  </w:style>
  <w:style w:type="paragraph" w:customStyle="1" w:styleId="Iniciales">
    <w:name w:val="Iniciales"/>
    <w:basedOn w:val="Normal"/>
    <w:next w:val="Ttulo3"/>
    <w:uiPriority w:val="1"/>
    <w:rsid w:val="0055382B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EncabezadoCar">
    <w:name w:val="Encabezado Car"/>
    <w:basedOn w:val="Fuentedeprrafopredeter"/>
    <w:link w:val="Encabezado"/>
    <w:uiPriority w:val="99"/>
    <w:rsid w:val="00151C62"/>
  </w:style>
  <w:style w:type="paragraph" w:styleId="Piedepgina">
    <w:name w:val="footer"/>
    <w:basedOn w:val="Normal"/>
    <w:link w:val="PiedepginaCar"/>
    <w:uiPriority w:val="99"/>
    <w:unhideWhenUsed/>
    <w:rsid w:val="00151C62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151C62"/>
    <w:rPr>
      <w:rFonts w:asciiTheme="majorHAnsi" w:hAnsiTheme="majorHAnsi"/>
      <w:caps/>
    </w:rPr>
  </w:style>
  <w:style w:type="paragraph" w:styleId="Saludo">
    <w:name w:val="Salutation"/>
    <w:basedOn w:val="Normal"/>
    <w:next w:val="Normal"/>
    <w:link w:val="SaludoCar"/>
    <w:uiPriority w:val="12"/>
    <w:rsid w:val="00AD22CE"/>
  </w:style>
  <w:style w:type="character" w:customStyle="1" w:styleId="SaludoCar">
    <w:name w:val="Saludo Car"/>
    <w:basedOn w:val="Fuentedeprrafopredeter"/>
    <w:link w:val="Saludo"/>
    <w:uiPriority w:val="12"/>
    <w:rsid w:val="00AD22CE"/>
  </w:style>
  <w:style w:type="paragraph" w:styleId="Cierre">
    <w:name w:val="Closing"/>
    <w:basedOn w:val="Normal"/>
    <w:next w:val="Firma"/>
    <w:link w:val="CierreCar"/>
    <w:uiPriority w:val="13"/>
    <w:rsid w:val="00AD22CE"/>
    <w:pPr>
      <w:spacing w:before="360"/>
      <w:contextualSpacing/>
    </w:pPr>
  </w:style>
  <w:style w:type="character" w:customStyle="1" w:styleId="CierreCar">
    <w:name w:val="Cierre Car"/>
    <w:basedOn w:val="Fuentedeprrafopredeter"/>
    <w:link w:val="Cierre"/>
    <w:uiPriority w:val="13"/>
    <w:rsid w:val="00AD22CE"/>
  </w:style>
  <w:style w:type="paragraph" w:styleId="Firma">
    <w:name w:val="Signature"/>
    <w:basedOn w:val="Normal"/>
    <w:next w:val="Normal"/>
    <w:link w:val="FirmaCar"/>
    <w:uiPriority w:val="14"/>
    <w:rsid w:val="00AD22CE"/>
    <w:pPr>
      <w:spacing w:after="200" w:line="240" w:lineRule="auto"/>
    </w:pPr>
  </w:style>
  <w:style w:type="character" w:customStyle="1" w:styleId="FirmaCar">
    <w:name w:val="Firma Car"/>
    <w:basedOn w:val="Fuentedeprrafopredeter"/>
    <w:link w:val="Firma"/>
    <w:uiPriority w:val="14"/>
    <w:rsid w:val="007623E5"/>
  </w:style>
  <w:style w:type="paragraph" w:styleId="Fecha">
    <w:name w:val="Date"/>
    <w:basedOn w:val="Normal"/>
    <w:next w:val="Normal"/>
    <w:link w:val="FechaCar"/>
    <w:uiPriority w:val="11"/>
    <w:rsid w:val="00AD22CE"/>
    <w:pPr>
      <w:spacing w:before="780" w:after="200"/>
    </w:pPr>
  </w:style>
  <w:style w:type="character" w:customStyle="1" w:styleId="FechaCar">
    <w:name w:val="Fecha Car"/>
    <w:basedOn w:val="Fuentedeprrafopredeter"/>
    <w:link w:val="Fecha"/>
    <w:uiPriority w:val="11"/>
    <w:rsid w:val="00AD22CE"/>
  </w:style>
  <w:style w:type="character" w:customStyle="1" w:styleId="Ttulo8Car">
    <w:name w:val="Título 8 Car"/>
    <w:basedOn w:val="Fuentedeprrafopredeter"/>
    <w:link w:val="Ttulo8"/>
    <w:uiPriority w:val="9"/>
    <w:semiHidden/>
    <w:rsid w:val="00D4027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0274"/>
    <w:rPr>
      <w:b/>
      <w:bCs/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D40274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D40274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D40274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0274"/>
    <w:rPr>
      <w:color w:val="44546A" w:themeColor="text2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0578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0578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610578"/>
  </w:style>
  <w:style w:type="paragraph" w:styleId="Textodebloque">
    <w:name w:val="Block Text"/>
    <w:basedOn w:val="Normal"/>
    <w:uiPriority w:val="99"/>
    <w:semiHidden/>
    <w:unhideWhenUsed/>
    <w:rsid w:val="00D123DB"/>
    <w:pPr>
      <w:pBdr>
        <w:top w:val="single" w:sz="2" w:space="10" w:color="EA4E4E" w:themeColor="accent1" w:shadow="1"/>
        <w:left w:val="single" w:sz="2" w:space="10" w:color="EA4E4E" w:themeColor="accent1" w:shadow="1"/>
        <w:bottom w:val="single" w:sz="2" w:space="10" w:color="EA4E4E" w:themeColor="accent1" w:shadow="1"/>
        <w:right w:val="single" w:sz="2" w:space="10" w:color="EA4E4E" w:themeColor="accent1" w:shadow="1"/>
      </w:pBdr>
      <w:ind w:left="1152" w:right="1152"/>
    </w:pPr>
    <w:rPr>
      <w:i/>
      <w:iCs/>
      <w:color w:val="D01818" w:themeColor="accent1" w:themeShade="BF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1057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10578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10578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10578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10578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10578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10578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10578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10578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10578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10578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10578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10578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10578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10578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10578"/>
    <w:rPr>
      <w:szCs w:val="16"/>
    </w:rPr>
  </w:style>
  <w:style w:type="character" w:styleId="Ttulodellibro">
    <w:name w:val="Book Title"/>
    <w:basedOn w:val="Fuentedeprrafopredeter"/>
    <w:uiPriority w:val="33"/>
    <w:qFormat/>
    <w:rsid w:val="00D40274"/>
    <w:rPr>
      <w:b/>
      <w:bCs/>
      <w:caps w:val="0"/>
      <w:smallCap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4027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table" w:styleId="Cuadrculavistosa">
    <w:name w:val="Colorful Grid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10578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10578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1057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10578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10578"/>
    <w:pPr>
      <w:spacing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10578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10578"/>
    <w:pPr>
      <w:spacing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10578"/>
  </w:style>
  <w:style w:type="character" w:styleId="nfasis">
    <w:name w:val="Emphasis"/>
    <w:basedOn w:val="Fuentedeprrafopredeter"/>
    <w:uiPriority w:val="20"/>
    <w:qFormat/>
    <w:rsid w:val="00D40274"/>
    <w:rPr>
      <w:i/>
      <w:iCs/>
      <w:color w:val="000000" w:themeColor="text1"/>
    </w:rPr>
  </w:style>
  <w:style w:type="character" w:styleId="Refdenotaalfinal">
    <w:name w:val="endnote reference"/>
    <w:basedOn w:val="Fuentedeprrafopredeter"/>
    <w:uiPriority w:val="99"/>
    <w:semiHidden/>
    <w:unhideWhenUsed/>
    <w:rsid w:val="00610578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10578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610578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610578"/>
    <w:rPr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610578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10578"/>
    <w:rPr>
      <w:szCs w:val="20"/>
    </w:rPr>
  </w:style>
  <w:style w:type="table" w:styleId="Tablaconcuadrcula1clara">
    <w:name w:val="Grid Table 1 Light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D40274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027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0274"/>
    <w:rPr>
      <w:rFonts w:asciiTheme="majorHAnsi" w:eastAsiaTheme="majorEastAsia" w:hAnsiTheme="majorHAnsi" w:cstheme="majorBidi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610578"/>
  </w:style>
  <w:style w:type="paragraph" w:styleId="DireccinHTML">
    <w:name w:val="HTML Address"/>
    <w:basedOn w:val="Normal"/>
    <w:link w:val="DireccinHTMLCar"/>
    <w:uiPriority w:val="99"/>
    <w:semiHidden/>
    <w:unhideWhenUsed/>
    <w:rsid w:val="00610578"/>
    <w:pPr>
      <w:spacing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10578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10578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610578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610578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610578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10578"/>
    <w:pPr>
      <w:spacing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10578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610578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610578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610578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610578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610578"/>
    <w:pPr>
      <w:spacing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10578"/>
    <w:pPr>
      <w:spacing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10578"/>
    <w:pPr>
      <w:spacing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10578"/>
    <w:pPr>
      <w:spacing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10578"/>
    <w:pPr>
      <w:spacing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10578"/>
    <w:pPr>
      <w:spacing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10578"/>
    <w:pPr>
      <w:spacing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10578"/>
    <w:pPr>
      <w:spacing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10578"/>
    <w:pPr>
      <w:spacing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10578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qFormat/>
    <w:rsid w:val="00D40274"/>
    <w:rPr>
      <w:b/>
      <w:bCs/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027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D01818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0274"/>
    <w:rPr>
      <w:rFonts w:asciiTheme="majorHAnsi" w:eastAsiaTheme="majorEastAsia" w:hAnsiTheme="majorHAnsi" w:cstheme="majorBidi"/>
      <w:caps/>
      <w:color w:val="D01818" w:themeColor="accent1" w:themeShade="BF"/>
      <w:sz w:val="28"/>
      <w:szCs w:val="28"/>
    </w:rPr>
  </w:style>
  <w:style w:type="character" w:styleId="Referenciaintensa">
    <w:name w:val="Intense Reference"/>
    <w:basedOn w:val="Fuentedeprrafopredeter"/>
    <w:uiPriority w:val="32"/>
    <w:qFormat/>
    <w:rsid w:val="00D40274"/>
    <w:rPr>
      <w:b/>
      <w:bCs/>
      <w:caps w:val="0"/>
      <w:smallCaps/>
      <w:color w:val="auto"/>
      <w:spacing w:val="0"/>
      <w:u w:val="single"/>
    </w:rPr>
  </w:style>
  <w:style w:type="table" w:styleId="Cuadrculaclara">
    <w:name w:val="Light Grid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10578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610578"/>
  </w:style>
  <w:style w:type="paragraph" w:styleId="Lista">
    <w:name w:val="List"/>
    <w:basedOn w:val="Normal"/>
    <w:uiPriority w:val="99"/>
    <w:semiHidden/>
    <w:unhideWhenUsed/>
    <w:rsid w:val="00610578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10578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10578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10578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10578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610578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10578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10578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10578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10578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610578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10578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10578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10578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10578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610578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10578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10578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10578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10578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qFormat/>
    <w:rsid w:val="00610578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61057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10578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1057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1057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10578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610578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10578"/>
    <w:pPr>
      <w:spacing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10578"/>
  </w:style>
  <w:style w:type="character" w:styleId="Nmerodepgina">
    <w:name w:val="page number"/>
    <w:basedOn w:val="Fuentedeprrafopredeter"/>
    <w:uiPriority w:val="99"/>
    <w:semiHidden/>
    <w:unhideWhenUsed/>
    <w:rsid w:val="00610578"/>
  </w:style>
  <w:style w:type="table" w:styleId="Tablanormal1">
    <w:name w:val="Plain Table 1"/>
    <w:basedOn w:val="Tablanormal"/>
    <w:uiPriority w:val="41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610578"/>
    <w:pPr>
      <w:spacing w:line="240" w:lineRule="auto"/>
    </w:pPr>
    <w:rPr>
      <w:rFonts w:ascii="Consolas" w:hAnsi="Consolas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10578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qFormat/>
    <w:rsid w:val="00D40274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D40274"/>
    <w:rPr>
      <w:i/>
      <w:iCs/>
      <w:color w:val="7B7B7B" w:themeColor="accent3" w:themeShade="B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D40274"/>
    <w:rPr>
      <w:b/>
      <w:bCs/>
    </w:rPr>
  </w:style>
  <w:style w:type="character" w:styleId="nfasissutil">
    <w:name w:val="Subtle Emphasis"/>
    <w:basedOn w:val="Fuentedeprrafopredeter"/>
    <w:uiPriority w:val="19"/>
    <w:qFormat/>
    <w:rsid w:val="00D40274"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sid w:val="00D4027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table" w:styleId="Tablaconefectos3D1">
    <w:name w:val="Table 3D effects 1"/>
    <w:basedOn w:val="Tablanormal"/>
    <w:uiPriority w:val="99"/>
    <w:semiHidden/>
    <w:unhideWhenUsed/>
    <w:rsid w:val="0061057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1057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1057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1057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1057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61057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1057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10578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61057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1057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10578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10578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1057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61057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61057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10578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10578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10578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10578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1057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610578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61057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1057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1057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1057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1057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610578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610578"/>
  </w:style>
  <w:style w:type="table" w:styleId="Tablaprofesional">
    <w:name w:val="Table Professional"/>
    <w:basedOn w:val="Tabla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61057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1057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1057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61057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10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610578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10578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61057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61057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10578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1057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10578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10578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10578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10578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10578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10578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610578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D40274"/>
    <w:pPr>
      <w:outlineLvl w:val="9"/>
    </w:pPr>
  </w:style>
  <w:style w:type="character" w:styleId="Mencinsinresolver">
    <w:name w:val="Unresolved Mention"/>
    <w:basedOn w:val="Fuentedeprrafopredeter"/>
    <w:uiPriority w:val="99"/>
    <w:semiHidden/>
    <w:unhideWhenUsed/>
    <w:rsid w:val="004F2908"/>
    <w:rPr>
      <w:color w:val="605E5C"/>
      <w:shd w:val="clear" w:color="auto" w:fill="E1DFDD"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256F1F"/>
    <w:rPr>
      <w:color w:val="808080"/>
    </w:rPr>
  </w:style>
  <w:style w:type="character" w:customStyle="1" w:styleId="markedcontent">
    <w:name w:val="markedcontent"/>
    <w:basedOn w:val="Fuentedeprrafopredeter"/>
    <w:rsid w:val="00C64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ncho.maye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Local\Microsoft\Office\16.0\DTS\es-ES%7b97CD8B64-DA5F-460C-9795-9305EB061ECC%7d\%7bA9D8F5C5-7530-4A80-8AF8-712C4CE2DB9D%7dtf16392715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77F7FAB039B44EB95FD02E86F498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C3CD5-71BF-4C04-B4DE-3124F4311CB1}"/>
      </w:docPartPr>
      <w:docPartBody>
        <w:p w:rsidR="00000000" w:rsidRDefault="00C95570">
          <w:pPr>
            <w:pStyle w:val="777F7FAB039B44EB95FD02E86F498795"/>
          </w:pPr>
          <w:r>
            <w:rPr>
              <w:noProof/>
              <w:lang w:bidi="es-ES"/>
            </w:rPr>
            <w:t>SN</w:t>
          </w:r>
        </w:p>
      </w:docPartBody>
    </w:docPart>
    <w:docPart>
      <w:docPartPr>
        <w:name w:val="9D5712006C3C48308881AB36FCBA76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746B6F-A778-4D2C-A316-C8E5CAC0970C}"/>
      </w:docPartPr>
      <w:docPartBody>
        <w:p w:rsidR="00000000" w:rsidRDefault="00C95570">
          <w:pPr>
            <w:pStyle w:val="9D5712006C3C48308881AB36FCBA7641"/>
          </w:pPr>
          <w:r>
            <w:rPr>
              <w:noProof/>
              <w:lang w:bidi="es-ES"/>
            </w:rPr>
            <w:t>Su 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570"/>
    <w:rsid w:val="00C9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77F7FAB039B44EB95FD02E86F498795">
    <w:name w:val="777F7FAB039B44EB95FD02E86F498795"/>
  </w:style>
  <w:style w:type="paragraph" w:customStyle="1" w:styleId="25475050644545CFA04EA08F1899A614">
    <w:name w:val="25475050644545CFA04EA08F1899A614"/>
  </w:style>
  <w:style w:type="paragraph" w:customStyle="1" w:styleId="0E0B6E268B124E5B9241D54A612B647A">
    <w:name w:val="0E0B6E268B124E5B9241D54A612B647A"/>
  </w:style>
  <w:style w:type="paragraph" w:customStyle="1" w:styleId="B943F83B09824800AF4E41070FF62BCE">
    <w:name w:val="B943F83B09824800AF4E41070FF62BCE"/>
  </w:style>
  <w:style w:type="paragraph" w:customStyle="1" w:styleId="476DF6CC5B024FCAA7FF80D93BF99A08">
    <w:name w:val="476DF6CC5B024FCAA7FF80D93BF99A08"/>
  </w:style>
  <w:style w:type="paragraph" w:customStyle="1" w:styleId="002A7CAC58F94A2EB34E5BF9A80F3FD7">
    <w:name w:val="002A7CAC58F94A2EB34E5BF9A80F3FD7"/>
  </w:style>
  <w:style w:type="paragraph" w:customStyle="1" w:styleId="9D5712006C3C48308881AB36FCBA7641">
    <w:name w:val="9D5712006C3C48308881AB36FCBA7641"/>
  </w:style>
  <w:style w:type="paragraph" w:customStyle="1" w:styleId="9B75B0EB00324F0ABA958CCD42034FD7">
    <w:name w:val="9B75B0EB00324F0ABA958CCD42034FD7"/>
  </w:style>
  <w:style w:type="paragraph" w:customStyle="1" w:styleId="813F49F759204ED1BB16DF773311BED1">
    <w:name w:val="813F49F759204ED1BB16DF773311BED1"/>
  </w:style>
  <w:style w:type="paragraph" w:customStyle="1" w:styleId="AED347C65B744272882BD30DBB0F3548">
    <w:name w:val="AED347C65B744272882BD30DBB0F3548"/>
  </w:style>
  <w:style w:type="paragraph" w:customStyle="1" w:styleId="2C671E0D5A564E05AC881AF37422C368">
    <w:name w:val="2C671E0D5A564E05AC881AF37422C368"/>
  </w:style>
  <w:style w:type="paragraph" w:customStyle="1" w:styleId="A919E4278D064478A2CCEE30F4F7C3B8">
    <w:name w:val="A919E4278D064478A2CCEE30F4F7C3B8"/>
  </w:style>
  <w:style w:type="paragraph" w:customStyle="1" w:styleId="539FBB0D3C92414CAE701E9CFB013F18">
    <w:name w:val="539FBB0D3C92414CAE701E9CFB013F18"/>
  </w:style>
  <w:style w:type="paragraph" w:customStyle="1" w:styleId="C01CD6DF69B448D09B819AC896A8BAED">
    <w:name w:val="C01CD6DF69B448D09B819AC896A8BAED"/>
  </w:style>
  <w:style w:type="paragraph" w:customStyle="1" w:styleId="FAFC7333AC7147BEA3BF4CF56ACAEAD3">
    <w:name w:val="FAFC7333AC7147BEA3BF4CF56ACAEAD3"/>
  </w:style>
  <w:style w:type="paragraph" w:customStyle="1" w:styleId="CD7B7C1C30474205B38259E912B0A19B">
    <w:name w:val="CD7B7C1C30474205B38259E912B0A19B"/>
  </w:style>
  <w:style w:type="paragraph" w:customStyle="1" w:styleId="E25A123B1A94443D9A610DF2D326227F">
    <w:name w:val="E25A123B1A94443D9A610DF2D326227F"/>
  </w:style>
  <w:style w:type="paragraph" w:customStyle="1" w:styleId="CB498D3D59024FF2830154D15DDC0F40">
    <w:name w:val="CB498D3D59024FF2830154D15DDC0F40"/>
  </w:style>
  <w:style w:type="paragraph" w:customStyle="1" w:styleId="E1CEEB4A906C4BEC845244479E282C9C">
    <w:name w:val="E1CEEB4A906C4BEC845244479E282C9C"/>
  </w:style>
  <w:style w:type="paragraph" w:customStyle="1" w:styleId="21BBA8A994D2423EA011AA4537A6B83A">
    <w:name w:val="21BBA8A994D2423EA011AA4537A6B83A"/>
    <w:rsid w:val="00C95570"/>
  </w:style>
  <w:style w:type="paragraph" w:customStyle="1" w:styleId="23D82453C8CD4B0C8FEB33F538548F88">
    <w:name w:val="23D82453C8CD4B0C8FEB33F538548F88"/>
    <w:rsid w:val="00C95570"/>
  </w:style>
  <w:style w:type="paragraph" w:customStyle="1" w:styleId="608B04F75A664F58BB3808AA31C9CA00">
    <w:name w:val="608B04F75A664F58BB3808AA31C9CA00"/>
    <w:rsid w:val="00C95570"/>
  </w:style>
  <w:style w:type="paragraph" w:customStyle="1" w:styleId="37817799B8BE4C54A737DB6F0C6A78B0">
    <w:name w:val="37817799B8BE4C54A737DB6F0C6A78B0"/>
    <w:rsid w:val="00C95570"/>
  </w:style>
  <w:style w:type="paragraph" w:customStyle="1" w:styleId="2356AE3B02A34CA7AC57508805859D27">
    <w:name w:val="2356AE3B02A34CA7AC57508805859D27"/>
    <w:rsid w:val="00C95570"/>
  </w:style>
  <w:style w:type="paragraph" w:customStyle="1" w:styleId="2C44349480144778A1DAF2489C7E674C">
    <w:name w:val="2C44349480144778A1DAF2489C7E674C"/>
    <w:rsid w:val="00C955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05A05-3288-4993-9914-1C70015F1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{A9D8F5C5-7530-4A80-8AF8-712C4CE2DB9D}tf16392715_win32</Template>
  <TotalTime>4</TotalTime>
  <Pages>2</Pages>
  <Words>168</Words>
  <Characters>925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servicio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>CH</cp:keywords>
  <dc:description/>
  <cp:lastModifiedBy>Martín</cp:lastModifiedBy>
  <cp:revision>2</cp:revision>
  <dcterms:created xsi:type="dcterms:W3CDTF">2022-08-26T01:33:00Z</dcterms:created>
  <dcterms:modified xsi:type="dcterms:W3CDTF">2022-08-26T01:33:00Z</dcterms:modified>
  <cp:contentStatus>presupueso desarrollo web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